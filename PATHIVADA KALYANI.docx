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6470"/>
      </w:tblGrid>
      <w:tr w:rsidR="001B2ABD" w14:paraId="4523E62B" w14:textId="77777777" w:rsidTr="001B2ABD">
        <w:trPr>
          <w:trHeight w:val="4410"/>
        </w:trPr>
        <w:tc>
          <w:tcPr>
            <w:tcW w:w="3600" w:type="dxa"/>
            <w:vAlign w:val="bottom"/>
          </w:tcPr>
          <w:p w14:paraId="66132038" w14:textId="77777777" w:rsidR="001B2ABD" w:rsidRDefault="001B2ABD" w:rsidP="001B2ABD">
            <w:pPr>
              <w:tabs>
                <w:tab w:val="left" w:pos="990"/>
              </w:tabs>
              <w:jc w:val="center"/>
            </w:pPr>
          </w:p>
        </w:tc>
        <w:tc>
          <w:tcPr>
            <w:tcW w:w="720" w:type="dxa"/>
          </w:tcPr>
          <w:p w14:paraId="06C8000E" w14:textId="77777777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  <w:vAlign w:val="bottom"/>
          </w:tcPr>
          <w:p w14:paraId="41B6C84A" w14:textId="186F6F78" w:rsidR="001B2ABD" w:rsidRPr="000106E2" w:rsidRDefault="00317C7C" w:rsidP="001B2ABD">
            <w:pPr>
              <w:pStyle w:val="Title"/>
              <w:rPr>
                <w:sz w:val="60"/>
                <w:szCs w:val="60"/>
              </w:rPr>
            </w:pPr>
            <w:r>
              <w:rPr>
                <w:sz w:val="60"/>
                <w:szCs w:val="60"/>
              </w:rPr>
              <w:t>P</w:t>
            </w:r>
            <w:r w:rsidR="009E58DE" w:rsidRPr="000106E2">
              <w:rPr>
                <w:sz w:val="60"/>
                <w:szCs w:val="60"/>
              </w:rPr>
              <w:t>ATHIVADA KALYANI</w:t>
            </w:r>
          </w:p>
          <w:p w14:paraId="1C2EA95C" w14:textId="77777777" w:rsidR="001B2ABD" w:rsidRDefault="001B2ABD" w:rsidP="009B2144">
            <w:pPr>
              <w:pStyle w:val="Subtitle"/>
            </w:pPr>
          </w:p>
        </w:tc>
      </w:tr>
      <w:tr w:rsidR="001B2ABD" w14:paraId="3630FD0C" w14:textId="77777777" w:rsidTr="001B2ABD">
        <w:tc>
          <w:tcPr>
            <w:tcW w:w="3600" w:type="dxa"/>
          </w:tcPr>
          <w:p w14:paraId="0D41DEDC" w14:textId="77777777" w:rsidR="001B2ABD" w:rsidRDefault="001B2ABD" w:rsidP="00036450">
            <w:pPr>
              <w:pStyle w:val="Heading3"/>
            </w:pPr>
          </w:p>
          <w:p w14:paraId="330F4C3B" w14:textId="77777777" w:rsidR="00036450" w:rsidRDefault="00036450" w:rsidP="00036450"/>
          <w:sdt>
            <w:sdtPr>
              <w:id w:val="-1954003311"/>
              <w:placeholder>
                <w:docPart w:val="677BFC7D40D340A8A9FD5160432F8517"/>
              </w:placeholder>
              <w:temporary/>
              <w:showingPlcHdr/>
              <w15:appearance w15:val="hidden"/>
            </w:sdtPr>
            <w:sdtContent>
              <w:p w14:paraId="6CEC30A6" w14:textId="77777777" w:rsidR="00036450" w:rsidRPr="00CB0055" w:rsidRDefault="00CB0055" w:rsidP="00CB0055">
                <w:pPr>
                  <w:pStyle w:val="Heading3"/>
                </w:pPr>
                <w:r w:rsidRPr="00CB0055">
                  <w:t>Contact</w:t>
                </w:r>
              </w:p>
            </w:sdtContent>
          </w:sdt>
          <w:sdt>
            <w:sdtPr>
              <w:id w:val="1111563247"/>
              <w:placeholder>
                <w:docPart w:val="9495EB6CFDDE452F885FC4C00AF7E28E"/>
              </w:placeholder>
              <w:temporary/>
              <w:showingPlcHdr/>
              <w15:appearance w15:val="hidden"/>
            </w:sdtPr>
            <w:sdtContent>
              <w:p w14:paraId="3C133981" w14:textId="77777777" w:rsidR="004D3011" w:rsidRDefault="004D3011" w:rsidP="004D3011">
                <w:r w:rsidRPr="004D3011">
                  <w:t>PHONE:</w:t>
                </w:r>
              </w:p>
            </w:sdtContent>
          </w:sdt>
          <w:p w14:paraId="4891E49A" w14:textId="77777777" w:rsidR="004D3011" w:rsidRDefault="009E58DE" w:rsidP="004D3011">
            <w:r w:rsidRPr="009E58DE">
              <w:t>91211977129</w:t>
            </w:r>
          </w:p>
          <w:p w14:paraId="1FFBC083" w14:textId="77777777" w:rsidR="004D3011" w:rsidRPr="004D3011" w:rsidRDefault="004D3011" w:rsidP="004D3011"/>
          <w:p w14:paraId="18152FE5" w14:textId="77777777" w:rsidR="004D3011" w:rsidRDefault="009E58DE" w:rsidP="004D3011">
            <w:r>
              <w:t>LOCATION:</w:t>
            </w:r>
          </w:p>
          <w:p w14:paraId="7FDB108C" w14:textId="77777777" w:rsidR="000106E2" w:rsidRDefault="009E58DE" w:rsidP="004D3011">
            <w:r>
              <w:t>Vijayawada, Andhra Pradesh, India</w:t>
            </w:r>
          </w:p>
          <w:p w14:paraId="1216B915" w14:textId="77777777" w:rsidR="004D3011" w:rsidRDefault="004D3011" w:rsidP="004D3011"/>
          <w:sdt>
            <w:sdtPr>
              <w:id w:val="-240260293"/>
              <w:placeholder>
                <w:docPart w:val="68A74E09617A474886DB1F54831F39F6"/>
              </w:placeholder>
              <w:temporary/>
              <w:showingPlcHdr/>
              <w15:appearance w15:val="hidden"/>
            </w:sdtPr>
            <w:sdtContent>
              <w:p w14:paraId="0CC7159A" w14:textId="77777777" w:rsidR="004D3011" w:rsidRDefault="004D3011" w:rsidP="004D3011">
                <w:r w:rsidRPr="004D3011">
                  <w:t>EMAIL:</w:t>
                </w:r>
              </w:p>
            </w:sdtContent>
          </w:sdt>
          <w:p w14:paraId="4C94668C" w14:textId="77777777" w:rsidR="00036450" w:rsidRDefault="00000000" w:rsidP="004D3011">
            <w:pPr>
              <w:rPr>
                <w:rStyle w:val="Hyperlink"/>
              </w:rPr>
            </w:pPr>
            <w:hyperlink r:id="rId9" w:history="1">
              <w:r w:rsidR="000106E2" w:rsidRPr="00D0551D">
                <w:rPr>
                  <w:rStyle w:val="Hyperlink"/>
                </w:rPr>
                <w:t>kalyanithathivada09@gmail.com</w:t>
              </w:r>
            </w:hyperlink>
          </w:p>
          <w:p w14:paraId="742EEC23" w14:textId="77777777" w:rsidR="000106E2" w:rsidRDefault="000106E2" w:rsidP="004D3011">
            <w:pPr>
              <w:rPr>
                <w:rStyle w:val="Hyperlink"/>
              </w:rPr>
            </w:pPr>
          </w:p>
          <w:p w14:paraId="4725EE67" w14:textId="77777777" w:rsidR="000106E2" w:rsidRDefault="000106E2" w:rsidP="000106E2">
            <w:r>
              <w:t>LINKEDIN:</w:t>
            </w:r>
          </w:p>
          <w:p w14:paraId="1537D0A5" w14:textId="77777777" w:rsidR="000106E2" w:rsidRPr="000106E2" w:rsidRDefault="000106E2" w:rsidP="004D3011">
            <w:pPr>
              <w:rPr>
                <w:rStyle w:val="Hyperlink"/>
                <w:color w:val="auto"/>
                <w:u w:val="none"/>
              </w:rPr>
            </w:pPr>
            <w:r w:rsidRPr="000106E2">
              <w:t>https://www.linkedin.com/in/kalyani-pathivada-5a69a3207</w:t>
            </w:r>
          </w:p>
          <w:sdt>
            <w:sdtPr>
              <w:id w:val="-1444214663"/>
              <w:placeholder>
                <w:docPart w:val="E5DE0E4E64D94AFE810D09CD992AC1D6"/>
              </w:placeholder>
              <w:temporary/>
              <w:showingPlcHdr/>
              <w15:appearance w15:val="hidden"/>
            </w:sdtPr>
            <w:sdtContent>
              <w:p w14:paraId="194BFAA6" w14:textId="77777777" w:rsidR="004D3011" w:rsidRPr="00CB0055" w:rsidRDefault="00CB0055" w:rsidP="00CB0055">
                <w:pPr>
                  <w:pStyle w:val="Heading3"/>
                </w:pPr>
                <w:r w:rsidRPr="00CB0055">
                  <w:t>Hobbies</w:t>
                </w:r>
              </w:p>
            </w:sdtContent>
          </w:sdt>
          <w:p w14:paraId="12DB6855" w14:textId="77777777" w:rsidR="000106E2" w:rsidRDefault="00FE3613" w:rsidP="004D3011">
            <w:r>
              <w:t>Listening to music</w:t>
            </w:r>
          </w:p>
          <w:p w14:paraId="063E36EF" w14:textId="77777777" w:rsidR="00FE3613" w:rsidRDefault="00FE3613" w:rsidP="004D3011">
            <w:r>
              <w:t>Cooking</w:t>
            </w:r>
          </w:p>
          <w:p w14:paraId="1BCE2F31" w14:textId="77777777" w:rsidR="00FE3613" w:rsidRDefault="00FE3613" w:rsidP="004D3011"/>
          <w:p w14:paraId="4FF51F66" w14:textId="77777777" w:rsidR="000106E2" w:rsidRDefault="000106E2" w:rsidP="000106E2">
            <w:pPr>
              <w:pStyle w:val="Heading3"/>
            </w:pPr>
            <w:r>
              <w:t>LANGUAGES</w:t>
            </w:r>
          </w:p>
          <w:p w14:paraId="09C27987" w14:textId="77777777" w:rsidR="000106E2" w:rsidRDefault="000106E2" w:rsidP="000106E2">
            <w:r>
              <w:t>TELUGU</w:t>
            </w:r>
          </w:p>
          <w:p w14:paraId="04BCF1FC" w14:textId="77777777" w:rsidR="000106E2" w:rsidRPr="000106E2" w:rsidRDefault="000106E2" w:rsidP="000106E2">
            <w:r>
              <w:t>ENGLISH</w:t>
            </w:r>
          </w:p>
          <w:p w14:paraId="5F9BFE07" w14:textId="77777777" w:rsidR="000106E2" w:rsidRPr="000106E2" w:rsidRDefault="000106E2" w:rsidP="000106E2"/>
        </w:tc>
        <w:tc>
          <w:tcPr>
            <w:tcW w:w="720" w:type="dxa"/>
          </w:tcPr>
          <w:p w14:paraId="7E6D3632" w14:textId="77777777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</w:tcPr>
          <w:sdt>
            <w:sdtPr>
              <w:id w:val="1049110328"/>
              <w:placeholder>
                <w:docPart w:val="429BB14A458E40969DF690A33A694C93"/>
              </w:placeholder>
              <w:temporary/>
              <w:showingPlcHdr/>
              <w15:appearance w15:val="hidden"/>
            </w:sdtPr>
            <w:sdtContent>
              <w:p w14:paraId="3EC50C55" w14:textId="77777777" w:rsidR="001B2ABD" w:rsidRDefault="00E25A26" w:rsidP="00036450">
                <w:pPr>
                  <w:pStyle w:val="Heading2"/>
                </w:pPr>
                <w:r w:rsidRPr="00036450">
                  <w:t>EDUCATION</w:t>
                </w:r>
              </w:p>
            </w:sdtContent>
          </w:sdt>
          <w:p w14:paraId="2876EF93" w14:textId="77777777" w:rsidR="000106E2" w:rsidRDefault="000106E2" w:rsidP="000106E2">
            <w:pPr>
              <w:pStyle w:val="Heading4"/>
            </w:pPr>
            <w:proofErr w:type="spellStart"/>
            <w:r w:rsidRPr="000106E2">
              <w:t>B.</w:t>
            </w:r>
            <w:proofErr w:type="gramStart"/>
            <w:r w:rsidRPr="000106E2">
              <w:t>Sc.Computer</w:t>
            </w:r>
            <w:proofErr w:type="spellEnd"/>
            <w:proofErr w:type="gramEnd"/>
            <w:r w:rsidRPr="000106E2">
              <w:t xml:space="preserve"> Science Cognitive Systems</w:t>
            </w:r>
          </w:p>
          <w:p w14:paraId="75D193F2" w14:textId="77777777" w:rsidR="000106E2" w:rsidRPr="000106E2" w:rsidRDefault="000106E2" w:rsidP="000106E2">
            <w:proofErr w:type="spellStart"/>
            <w:r w:rsidRPr="000106E2">
              <w:t>Parvathaneni</w:t>
            </w:r>
            <w:proofErr w:type="spellEnd"/>
            <w:r w:rsidRPr="000106E2">
              <w:t xml:space="preserve"> </w:t>
            </w:r>
            <w:proofErr w:type="spellStart"/>
            <w:r w:rsidRPr="000106E2">
              <w:t>Brahmayya</w:t>
            </w:r>
            <w:proofErr w:type="spellEnd"/>
            <w:r w:rsidRPr="000106E2">
              <w:t xml:space="preserve"> Siddhartha College of Arts and Science</w:t>
            </w:r>
          </w:p>
          <w:p w14:paraId="042597F0" w14:textId="77777777" w:rsidR="000106E2" w:rsidRDefault="000106E2" w:rsidP="000106E2">
            <w:pPr>
              <w:pStyle w:val="Date"/>
            </w:pPr>
            <w:r w:rsidRPr="000106E2">
              <w:t>2020-2023</w:t>
            </w:r>
          </w:p>
          <w:p w14:paraId="314290C1" w14:textId="77777777" w:rsidR="000106E2" w:rsidRPr="000106E2" w:rsidRDefault="000106E2" w:rsidP="000106E2">
            <w:r>
              <w:t>64 %</w:t>
            </w:r>
          </w:p>
          <w:p w14:paraId="61B8094A" w14:textId="77777777" w:rsidR="00036450" w:rsidRDefault="00036450" w:rsidP="00036450"/>
          <w:p w14:paraId="6C49392B" w14:textId="77777777" w:rsidR="00036450" w:rsidRPr="00B359E4" w:rsidRDefault="000106E2" w:rsidP="00B359E4">
            <w:pPr>
              <w:pStyle w:val="Heading4"/>
            </w:pPr>
            <w:r w:rsidRPr="000106E2">
              <w:t>Board of Intermediate Education (M.P.C)</w:t>
            </w:r>
          </w:p>
          <w:p w14:paraId="502305EE" w14:textId="77777777" w:rsidR="00036450" w:rsidRDefault="000106E2" w:rsidP="00036450">
            <w:r w:rsidRPr="000106E2">
              <w:t>Narayana Junior College</w:t>
            </w:r>
          </w:p>
          <w:p w14:paraId="6AA75719" w14:textId="77777777" w:rsidR="000106E2" w:rsidRDefault="000106E2" w:rsidP="00036450">
            <w:r w:rsidRPr="000106E2">
              <w:t>2018-2020</w:t>
            </w:r>
          </w:p>
          <w:p w14:paraId="30C5398B" w14:textId="77777777" w:rsidR="000106E2" w:rsidRDefault="000106E2" w:rsidP="00036450">
            <w:r w:rsidRPr="000106E2">
              <w:t>75%</w:t>
            </w:r>
          </w:p>
          <w:p w14:paraId="193D4CB6" w14:textId="77777777" w:rsidR="000106E2" w:rsidRDefault="000106E2" w:rsidP="00036450"/>
          <w:p w14:paraId="5FB492F8" w14:textId="77777777" w:rsidR="000106E2" w:rsidRDefault="000106E2" w:rsidP="000106E2">
            <w:pPr>
              <w:pStyle w:val="Heading4"/>
            </w:pPr>
            <w:r w:rsidRPr="000106E2">
              <w:t>Board of Secondary Education(SSC)</w:t>
            </w:r>
          </w:p>
          <w:p w14:paraId="2D771E6B" w14:textId="77777777" w:rsidR="000106E2" w:rsidRDefault="000106E2" w:rsidP="000106E2">
            <w:r w:rsidRPr="000106E2">
              <w:t xml:space="preserve">Gowtham English </w:t>
            </w:r>
            <w:r>
              <w:t>Medium</w:t>
            </w:r>
            <w:r w:rsidRPr="000106E2">
              <w:t xml:space="preserve"> High School</w:t>
            </w:r>
          </w:p>
          <w:p w14:paraId="4DD6BF0B" w14:textId="77777777" w:rsidR="000106E2" w:rsidRDefault="000106E2" w:rsidP="000106E2">
            <w:r w:rsidRPr="000106E2">
              <w:t>2017-</w:t>
            </w:r>
            <w:r w:rsidR="009B2144">
              <w:t>2018</w:t>
            </w:r>
          </w:p>
          <w:p w14:paraId="426BF079" w14:textId="77777777" w:rsidR="000106E2" w:rsidRDefault="009B2144" w:rsidP="00036450">
            <w:r>
              <w:t>87%</w:t>
            </w:r>
          </w:p>
          <w:sdt>
            <w:sdtPr>
              <w:id w:val="1001553383"/>
              <w:placeholder>
                <w:docPart w:val="99C4A6C9F595486B9DCD83999C0CA1C5"/>
              </w:placeholder>
              <w:temporary/>
              <w:showingPlcHdr/>
              <w15:appearance w15:val="hidden"/>
            </w:sdtPr>
            <w:sdtContent>
              <w:p w14:paraId="41F525E0" w14:textId="77777777" w:rsidR="00036450" w:rsidRDefault="00036450" w:rsidP="00036450">
                <w:pPr>
                  <w:pStyle w:val="Heading2"/>
                </w:pPr>
                <w:r w:rsidRPr="00036450">
                  <w:t>WORK EXPERIENCE</w:t>
                </w:r>
              </w:p>
            </w:sdtContent>
          </w:sdt>
          <w:p w14:paraId="74BAECFF" w14:textId="77777777" w:rsidR="009B2144" w:rsidRDefault="009B2144" w:rsidP="009B2144">
            <w:pPr>
              <w:pStyle w:val="Heading4"/>
            </w:pPr>
            <w:r>
              <w:t>Community Service Project</w:t>
            </w:r>
          </w:p>
          <w:p w14:paraId="4222DEAF" w14:textId="77777777" w:rsidR="009B2144" w:rsidRDefault="009B2144" w:rsidP="009B2144">
            <w:pPr>
              <w:pStyle w:val="Date"/>
            </w:pPr>
            <w:r>
              <w:t>April 2022-May 2022</w:t>
            </w:r>
          </w:p>
          <w:p w14:paraId="4EC5B6B7" w14:textId="77777777" w:rsidR="009B2144" w:rsidRDefault="009B2144" w:rsidP="009B2144">
            <w:pPr>
              <w:pStyle w:val="Date"/>
            </w:pPr>
            <w:r>
              <w:t>Awareness of Rapid on ola for especially booking rides</w:t>
            </w:r>
          </w:p>
          <w:p w14:paraId="11FF6DD7" w14:textId="77777777" w:rsidR="009B2144" w:rsidRPr="009B2144" w:rsidRDefault="009B2144" w:rsidP="009B2144">
            <w:pPr>
              <w:pStyle w:val="Heading4"/>
            </w:pPr>
          </w:p>
          <w:p w14:paraId="0F257F0A" w14:textId="77777777" w:rsidR="009B2144" w:rsidRPr="009B2144" w:rsidRDefault="009B2144" w:rsidP="009B2144">
            <w:pPr>
              <w:pStyle w:val="Heading4"/>
            </w:pPr>
            <w:r>
              <w:t>E-guide for tourism</w:t>
            </w:r>
          </w:p>
          <w:p w14:paraId="2C87635F" w14:textId="77777777" w:rsidR="004D3011" w:rsidRDefault="002210A9" w:rsidP="00036450">
            <w:r w:rsidRPr="002210A9">
              <w:t>It is a guide for tourists from booking hotels to</w:t>
            </w:r>
            <w:r>
              <w:t xml:space="preserve"> visiting sites, I build this website using </w:t>
            </w:r>
            <w:r w:rsidR="001231B2">
              <w:t>HTML</w:t>
            </w:r>
            <w:r>
              <w:t xml:space="preserve">, </w:t>
            </w:r>
            <w:r w:rsidR="001231B2">
              <w:t>CSS</w:t>
            </w:r>
            <w:r>
              <w:t xml:space="preserve">, </w:t>
            </w:r>
            <w:proofErr w:type="spellStart"/>
            <w:r>
              <w:t>javascript</w:t>
            </w:r>
            <w:proofErr w:type="spellEnd"/>
            <w:r w:rsidR="001231B2">
              <w:t>,</w:t>
            </w:r>
            <w:r>
              <w:t xml:space="preserve"> and </w:t>
            </w:r>
            <w:r w:rsidR="001231B2">
              <w:t xml:space="preserve">the </w:t>
            </w:r>
            <w:proofErr w:type="spellStart"/>
            <w:r>
              <w:t>xampp</w:t>
            </w:r>
            <w:proofErr w:type="spellEnd"/>
            <w:r>
              <w:t xml:space="preserve"> server</w:t>
            </w:r>
            <w:r w:rsidR="00DF2483">
              <w:t>.</w:t>
            </w:r>
            <w:r>
              <w:t xml:space="preserve"> </w:t>
            </w:r>
          </w:p>
          <w:sdt>
            <w:sdtPr>
              <w:id w:val="1669594239"/>
              <w:placeholder>
                <w:docPart w:val="CE6C7CC07C2F4740A98BA4F06ADCB982"/>
              </w:placeholder>
              <w:temporary/>
              <w:showingPlcHdr/>
              <w15:appearance w15:val="hidden"/>
            </w:sdtPr>
            <w:sdtContent>
              <w:p w14:paraId="60FC0AF4" w14:textId="77777777" w:rsidR="00036450" w:rsidRDefault="00180329" w:rsidP="00036450">
                <w:pPr>
                  <w:pStyle w:val="Heading2"/>
                </w:pPr>
                <w:r w:rsidRPr="00036450">
                  <w:rPr>
                    <w:rStyle w:val="Heading2Char"/>
                    <w:b/>
                    <w:bCs/>
                    <w:caps/>
                  </w:rPr>
                  <w:t>SKILLS</w:t>
                </w:r>
              </w:p>
            </w:sdtContent>
          </w:sdt>
          <w:p w14:paraId="403D0B82" w14:textId="77777777" w:rsidR="00FE3613" w:rsidRDefault="00FE3613" w:rsidP="004D3011">
            <w:r>
              <w:t xml:space="preserve">C Programming </w:t>
            </w:r>
          </w:p>
          <w:p w14:paraId="00EF3E0A" w14:textId="77777777" w:rsidR="00FE3613" w:rsidRDefault="00FE3613" w:rsidP="004D3011">
            <w:r>
              <w:t>Java</w:t>
            </w:r>
          </w:p>
          <w:p w14:paraId="752BC7DE" w14:textId="77777777" w:rsidR="00FE3613" w:rsidRDefault="00FE3613" w:rsidP="004D3011">
            <w:r>
              <w:t>Python</w:t>
            </w:r>
          </w:p>
          <w:p w14:paraId="2B9F7F5F" w14:textId="77777777" w:rsidR="00FE3613" w:rsidRDefault="00FE3613" w:rsidP="004D3011">
            <w:r>
              <w:t xml:space="preserve">HTML  </w:t>
            </w:r>
          </w:p>
          <w:p w14:paraId="20E617EF" w14:textId="77777777" w:rsidR="00036450" w:rsidRPr="00FE3613" w:rsidRDefault="00FE3613" w:rsidP="004D3011">
            <w:r>
              <w:t>MS-PowerPoint</w:t>
            </w:r>
          </w:p>
        </w:tc>
      </w:tr>
    </w:tbl>
    <w:p w14:paraId="10688B4E" w14:textId="77777777" w:rsidR="0043117B" w:rsidRDefault="00000000" w:rsidP="000C45FF">
      <w:pPr>
        <w:tabs>
          <w:tab w:val="left" w:pos="990"/>
        </w:tabs>
      </w:pPr>
    </w:p>
    <w:sectPr w:rsidR="0043117B" w:rsidSect="000C45FF">
      <w:headerReference w:type="default" r:id="rId10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385D3C" w14:textId="77777777" w:rsidR="00306AA9" w:rsidRDefault="00306AA9" w:rsidP="000C45FF">
      <w:r>
        <w:separator/>
      </w:r>
    </w:p>
  </w:endnote>
  <w:endnote w:type="continuationSeparator" w:id="0">
    <w:p w14:paraId="29D18B6F" w14:textId="77777777" w:rsidR="00306AA9" w:rsidRDefault="00306AA9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07B32E" w14:textId="77777777" w:rsidR="00306AA9" w:rsidRDefault="00306AA9" w:rsidP="000C45FF">
      <w:r>
        <w:separator/>
      </w:r>
    </w:p>
  </w:footnote>
  <w:footnote w:type="continuationSeparator" w:id="0">
    <w:p w14:paraId="60285845" w14:textId="77777777" w:rsidR="00306AA9" w:rsidRDefault="00306AA9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FDFFEE" w14:textId="77777777" w:rsidR="000C45FF" w:rsidRDefault="000C45FF">
    <w:pPr>
      <w:pStyle w:val="Header"/>
    </w:pPr>
    <w:r>
      <w:rPr>
        <w:noProof/>
        <w:lang w:val="en-IN" w:eastAsia="en-IN"/>
      </w:rPr>
      <w:drawing>
        <wp:anchor distT="0" distB="0" distL="114300" distR="114300" simplePos="0" relativeHeight="251658240" behindDoc="1" locked="0" layoutInCell="1" allowOverlap="1" wp14:anchorId="42F11C07" wp14:editId="36CD1E72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3" name="Graphic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58DE"/>
    <w:rsid w:val="000106E2"/>
    <w:rsid w:val="00036450"/>
    <w:rsid w:val="00094499"/>
    <w:rsid w:val="000C45FF"/>
    <w:rsid w:val="000E3FD1"/>
    <w:rsid w:val="00112054"/>
    <w:rsid w:val="001231B2"/>
    <w:rsid w:val="001525E1"/>
    <w:rsid w:val="00180329"/>
    <w:rsid w:val="0019001F"/>
    <w:rsid w:val="001A74A5"/>
    <w:rsid w:val="001B2ABD"/>
    <w:rsid w:val="001E0391"/>
    <w:rsid w:val="001E1759"/>
    <w:rsid w:val="001F1ECC"/>
    <w:rsid w:val="002057B5"/>
    <w:rsid w:val="002210A9"/>
    <w:rsid w:val="002400EB"/>
    <w:rsid w:val="00256CF7"/>
    <w:rsid w:val="00265316"/>
    <w:rsid w:val="00281FD5"/>
    <w:rsid w:val="0030481B"/>
    <w:rsid w:val="00306AA9"/>
    <w:rsid w:val="003156FC"/>
    <w:rsid w:val="00317C7C"/>
    <w:rsid w:val="003254B5"/>
    <w:rsid w:val="0037121F"/>
    <w:rsid w:val="003A6B7D"/>
    <w:rsid w:val="003B06CA"/>
    <w:rsid w:val="004071FC"/>
    <w:rsid w:val="00445947"/>
    <w:rsid w:val="004813B3"/>
    <w:rsid w:val="00496591"/>
    <w:rsid w:val="004C63E4"/>
    <w:rsid w:val="004D3011"/>
    <w:rsid w:val="005262AC"/>
    <w:rsid w:val="005E39D5"/>
    <w:rsid w:val="00600670"/>
    <w:rsid w:val="0062123A"/>
    <w:rsid w:val="00646E75"/>
    <w:rsid w:val="006771D0"/>
    <w:rsid w:val="006E5FE8"/>
    <w:rsid w:val="00715FCB"/>
    <w:rsid w:val="00743101"/>
    <w:rsid w:val="007775E1"/>
    <w:rsid w:val="007867A0"/>
    <w:rsid w:val="007927F5"/>
    <w:rsid w:val="007D15C7"/>
    <w:rsid w:val="00802CA0"/>
    <w:rsid w:val="009260CD"/>
    <w:rsid w:val="00952C25"/>
    <w:rsid w:val="009B2144"/>
    <w:rsid w:val="009E58DE"/>
    <w:rsid w:val="00A2118D"/>
    <w:rsid w:val="00AD76E2"/>
    <w:rsid w:val="00B20152"/>
    <w:rsid w:val="00B359E4"/>
    <w:rsid w:val="00B57D98"/>
    <w:rsid w:val="00B70850"/>
    <w:rsid w:val="00C066B6"/>
    <w:rsid w:val="00C37BA1"/>
    <w:rsid w:val="00C4674C"/>
    <w:rsid w:val="00C506CF"/>
    <w:rsid w:val="00C72BED"/>
    <w:rsid w:val="00C8105E"/>
    <w:rsid w:val="00C9578B"/>
    <w:rsid w:val="00CB0055"/>
    <w:rsid w:val="00D2522B"/>
    <w:rsid w:val="00D422DE"/>
    <w:rsid w:val="00D5459D"/>
    <w:rsid w:val="00DA1F4D"/>
    <w:rsid w:val="00DD172A"/>
    <w:rsid w:val="00DF2483"/>
    <w:rsid w:val="00E25A26"/>
    <w:rsid w:val="00E4381A"/>
    <w:rsid w:val="00E55D74"/>
    <w:rsid w:val="00F333B1"/>
    <w:rsid w:val="00F60274"/>
    <w:rsid w:val="00F77FB9"/>
    <w:rsid w:val="00F86408"/>
    <w:rsid w:val="00FB068F"/>
    <w:rsid w:val="00FE3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D0EE37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06E2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D5459D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D5459D"/>
    <w:rPr>
      <w:rFonts w:asciiTheme="majorHAnsi" w:eastAsiaTheme="majorEastAsia" w:hAnsiTheme="majorHAnsi" w:cstheme="majorBidi"/>
      <w:b/>
      <w:caps/>
      <w:color w:val="548AB7" w:themeColor="accent1" w:themeShade="BF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hyperlink" Target="mailto:kalyanithathivada09@gmail.com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novo\AppData\Roaming\Microsoft\Templates\Bold%20modern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77BFC7D40D340A8A9FD5160432F85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297B26-C6B3-452A-88A5-BF449485F3C9}"/>
      </w:docPartPr>
      <w:docPartBody>
        <w:p w:rsidR="00815D0A" w:rsidRDefault="005E2A9C">
          <w:pPr>
            <w:pStyle w:val="677BFC7D40D340A8A9FD5160432F8517"/>
          </w:pPr>
          <w:r w:rsidRPr="00CB0055">
            <w:t>Contact</w:t>
          </w:r>
        </w:p>
      </w:docPartBody>
    </w:docPart>
    <w:docPart>
      <w:docPartPr>
        <w:name w:val="9495EB6CFDDE452F885FC4C00AF7E2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1AB4A1-6728-4D4E-AFD4-AA048A61C22C}"/>
      </w:docPartPr>
      <w:docPartBody>
        <w:p w:rsidR="00815D0A" w:rsidRDefault="005E2A9C">
          <w:pPr>
            <w:pStyle w:val="9495EB6CFDDE452F885FC4C00AF7E28E"/>
          </w:pPr>
          <w:r w:rsidRPr="004D3011">
            <w:t>PHONE:</w:t>
          </w:r>
        </w:p>
      </w:docPartBody>
    </w:docPart>
    <w:docPart>
      <w:docPartPr>
        <w:name w:val="68A74E09617A474886DB1F54831F39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D69427-0B49-48E1-844F-0CCD070A0F7D}"/>
      </w:docPartPr>
      <w:docPartBody>
        <w:p w:rsidR="00815D0A" w:rsidRDefault="005E2A9C">
          <w:pPr>
            <w:pStyle w:val="68A74E09617A474886DB1F54831F39F6"/>
          </w:pPr>
          <w:r w:rsidRPr="004D3011">
            <w:t>EMAIL:</w:t>
          </w:r>
        </w:p>
      </w:docPartBody>
    </w:docPart>
    <w:docPart>
      <w:docPartPr>
        <w:name w:val="E5DE0E4E64D94AFE810D09CD992AC1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D245D9-1E2F-46EB-B72C-32C6106392A3}"/>
      </w:docPartPr>
      <w:docPartBody>
        <w:p w:rsidR="00815D0A" w:rsidRDefault="005E2A9C">
          <w:pPr>
            <w:pStyle w:val="E5DE0E4E64D94AFE810D09CD992AC1D6"/>
          </w:pPr>
          <w:r w:rsidRPr="00CB0055">
            <w:t>Hobbies</w:t>
          </w:r>
        </w:p>
      </w:docPartBody>
    </w:docPart>
    <w:docPart>
      <w:docPartPr>
        <w:name w:val="429BB14A458E40969DF690A33A694C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9244A0-1F0D-4659-9D66-8781A9A8754F}"/>
      </w:docPartPr>
      <w:docPartBody>
        <w:p w:rsidR="00815D0A" w:rsidRDefault="005E2A9C">
          <w:pPr>
            <w:pStyle w:val="429BB14A458E40969DF690A33A694C93"/>
          </w:pPr>
          <w:r w:rsidRPr="00036450">
            <w:t>EDUCATION</w:t>
          </w:r>
        </w:p>
      </w:docPartBody>
    </w:docPart>
    <w:docPart>
      <w:docPartPr>
        <w:name w:val="99C4A6C9F595486B9DCD83999C0CA1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E5EB30-E0DD-4BA3-890D-CD3448A4F914}"/>
      </w:docPartPr>
      <w:docPartBody>
        <w:p w:rsidR="00815D0A" w:rsidRDefault="005E2A9C">
          <w:pPr>
            <w:pStyle w:val="99C4A6C9F595486B9DCD83999C0CA1C5"/>
          </w:pPr>
          <w:r w:rsidRPr="00036450">
            <w:t>WORK EXPERIENCE</w:t>
          </w:r>
        </w:p>
      </w:docPartBody>
    </w:docPart>
    <w:docPart>
      <w:docPartPr>
        <w:name w:val="CE6C7CC07C2F4740A98BA4F06ADCB9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D4F71F-74BF-4079-8383-14588CB9A9F8}"/>
      </w:docPartPr>
      <w:docPartBody>
        <w:p w:rsidR="00815D0A" w:rsidRDefault="005E2A9C">
          <w:pPr>
            <w:pStyle w:val="CE6C7CC07C2F4740A98BA4F06ADCB982"/>
          </w:pPr>
          <w:r w:rsidRPr="00036450">
            <w:rPr>
              <w:rStyle w:val="Heading2Char"/>
            </w:rPr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sDel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5B37"/>
    <w:rsid w:val="005E2A9C"/>
    <w:rsid w:val="00815D0A"/>
    <w:rsid w:val="00837B33"/>
    <w:rsid w:val="00845B37"/>
    <w:rsid w:val="00B7183A"/>
    <w:rsid w:val="00DE0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77BFC7D40D340A8A9FD5160432F8517">
    <w:name w:val="677BFC7D40D340A8A9FD5160432F8517"/>
  </w:style>
  <w:style w:type="paragraph" w:customStyle="1" w:styleId="9495EB6CFDDE452F885FC4C00AF7E28E">
    <w:name w:val="9495EB6CFDDE452F885FC4C00AF7E28E"/>
  </w:style>
  <w:style w:type="paragraph" w:customStyle="1" w:styleId="68A74E09617A474886DB1F54831F39F6">
    <w:name w:val="68A74E09617A474886DB1F54831F39F6"/>
  </w:style>
  <w:style w:type="character" w:styleId="Hyperlink">
    <w:name w:val="Hyperlink"/>
    <w:basedOn w:val="DefaultParagraphFont"/>
    <w:uiPriority w:val="99"/>
    <w:unhideWhenUsed/>
    <w:rPr>
      <w:color w:val="C45911" w:themeColor="accent2" w:themeShade="BF"/>
      <w:u w:val="single"/>
    </w:rPr>
  </w:style>
  <w:style w:type="paragraph" w:customStyle="1" w:styleId="E5DE0E4E64D94AFE810D09CD992AC1D6">
    <w:name w:val="E5DE0E4E64D94AFE810D09CD992AC1D6"/>
  </w:style>
  <w:style w:type="paragraph" w:customStyle="1" w:styleId="429BB14A458E40969DF690A33A694C93">
    <w:name w:val="429BB14A458E40969DF690A33A694C93"/>
  </w:style>
  <w:style w:type="paragraph" w:customStyle="1" w:styleId="99C4A6C9F595486B9DCD83999C0CA1C5">
    <w:name w:val="99C4A6C9F595486B9DCD83999C0CA1C5"/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aps/>
      <w:szCs w:val="26"/>
      <w:lang w:val="en-US" w:eastAsia="ja-JP"/>
    </w:rPr>
  </w:style>
  <w:style w:type="paragraph" w:customStyle="1" w:styleId="CE6C7CC07C2F4740A98BA4F06ADCB982">
    <w:name w:val="CE6C7CC07C2F4740A98BA4F06ADCB98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8506A0D-4821-47C2-BD9B-CACF27C6B10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D14EC26-251D-443A-AF4F-B15D0F3B0F8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8143E149-BD72-41A7-8F13-AF59DE30D6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Bold modern resume</Template>
  <TotalTime>0</TotalTime>
  <Pages>1</Pages>
  <Words>142</Words>
  <Characters>812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2023-03-13T04:31:00Z</dcterms:created>
  <dcterms:modified xsi:type="dcterms:W3CDTF">2023-03-13T04:31:00Z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GrammarlyDocumentId">
    <vt:lpwstr>955bec12-d888-4a07-900b-ab0d0ae5b3a7</vt:lpwstr>
  </property>
</Properties>
</file>